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63B" w14:textId="7777777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1332D7">
        <w:rPr>
          <w:rFonts w:eastAsia="Helvetica-Bold"/>
          <w:b/>
          <w:sz w:val="32"/>
          <w:szCs w:val="28"/>
        </w:rPr>
        <w:t>1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74EA6B2A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«Алгоритмы поиска».</w:t>
      </w:r>
    </w:p>
    <w:p w14:paraId="3418FF2A" w14:textId="4842D9B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>Цель работы: изучить алгоритмы поиска.</w:t>
      </w:r>
    </w:p>
    <w:p w14:paraId="74B5D98D" w14:textId="77777777" w:rsidR="000739EB" w:rsidRPr="000739EB" w:rsidRDefault="000739EB" w:rsidP="00EB3F1E">
      <w:pPr>
        <w:spacing w:line="360" w:lineRule="auto"/>
        <w:ind w:right="300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Поиск является одним из наиболее часто встречаемых действий в программировании. Существует множество различных алгоритмов поиска, которые принципиально зависят от способа организации данных. У каждого алгоритма поиска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7F67FB97" w14:textId="77777777" w:rsidR="000739EB" w:rsidRPr="000739EB" w:rsidRDefault="000739EB" w:rsidP="00EB3F1E">
      <w:pPr>
        <w:spacing w:line="360" w:lineRule="auto"/>
        <w:ind w:right="305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Поставим задачу поиска в линейных структурах. Пусть задано множество данных, которое описывается как массив, состоящий из некоторого количества элементов. Проверим, входит ли заданный ключ в данный массив. Если входит, то найдем номер этого элемента массива, то есть, определим первое вхождение заданного ключа (элемента) в исходном массиве.</w:t>
      </w:r>
    </w:p>
    <w:p w14:paraId="532BDC58" w14:textId="77777777" w:rsidR="000739EB" w:rsidRPr="000739EB" w:rsidRDefault="000739EB" w:rsidP="00EB3F1E">
      <w:pPr>
        <w:spacing w:after="20"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Таким образом, определим общий алгоритм поиска данных:</w:t>
      </w:r>
    </w:p>
    <w:p w14:paraId="54B10BFC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1. Вычисление элемента, что часто предполагает получение значения элемента, ключа элемента и т.д.</w:t>
      </w:r>
    </w:p>
    <w:p w14:paraId="2725B198" w14:textId="77777777" w:rsidR="000739EB" w:rsidRPr="000739EB" w:rsidRDefault="000739EB" w:rsidP="00EB3F1E">
      <w:pPr>
        <w:spacing w:line="360" w:lineRule="auto"/>
        <w:ind w:right="2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2. Сравнение элемента с эталоном или сравнение двух элементов (в зависимости от постановки задачи).</w:t>
      </w:r>
    </w:p>
    <w:p w14:paraId="6C1ACF0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3. Перебор элементов множества, то есть прохождение по элементам массива.</w:t>
      </w:r>
    </w:p>
    <w:p w14:paraId="5B857CA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Основные идеи различных алгоритмов поиска сосредоточены в методах перебора и стратегии поиска.</w:t>
      </w:r>
    </w:p>
    <w:p w14:paraId="2B0C4AEB" w14:textId="44774908" w:rsid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Рассмотрим основные алгоритмы поиска в линейных структурах более подробно.</w:t>
      </w:r>
    </w:p>
    <w:p w14:paraId="2F398AC7" w14:textId="0D5715FF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60F38CD6" w14:textId="7A6EC63B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7B322" w14:textId="505FCFD4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4E5DD" w14:textId="64E30DB3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759171A1" w14:textId="77777777" w:rsidR="000739EB" w:rsidRPr="000739EB" w:rsidRDefault="000739EB" w:rsidP="00EF2AEE">
      <w:pPr>
        <w:spacing w:line="360" w:lineRule="auto"/>
        <w:ind w:left="60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409233F" w14:textId="494D5A43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0739EB">
        <w:rPr>
          <w:b/>
          <w:bCs/>
          <w:color w:val="000000"/>
          <w:sz w:val="28"/>
          <w:szCs w:val="22"/>
        </w:rPr>
        <w:lastRenderedPageBreak/>
        <w:t xml:space="preserve">Линейный </w:t>
      </w:r>
      <w:r w:rsidR="00EF2AEE" w:rsidRPr="00EF2AEE">
        <w:rPr>
          <w:b/>
          <w:bCs/>
          <w:color w:val="000000"/>
          <w:sz w:val="28"/>
          <w:szCs w:val="22"/>
        </w:rPr>
        <w:t>(</w:t>
      </w:r>
      <w:r w:rsidRPr="000739EB">
        <w:rPr>
          <w:b/>
          <w:bCs/>
          <w:color w:val="000000"/>
          <w:sz w:val="28"/>
          <w:szCs w:val="22"/>
        </w:rPr>
        <w:t>последовательный</w:t>
      </w:r>
      <w:r w:rsidR="00EF2AEE" w:rsidRPr="00EF2AEE">
        <w:rPr>
          <w:b/>
          <w:bCs/>
          <w:color w:val="000000"/>
          <w:sz w:val="28"/>
          <w:szCs w:val="22"/>
        </w:rPr>
        <w:t>)</w:t>
      </w:r>
      <w:r w:rsidRPr="000739EB">
        <w:rPr>
          <w:b/>
          <w:bCs/>
          <w:color w:val="000000"/>
          <w:sz w:val="28"/>
          <w:szCs w:val="22"/>
        </w:rPr>
        <w:t xml:space="preserve"> поиск</w:t>
      </w:r>
      <w:r w:rsidRPr="000739EB">
        <w:rPr>
          <w:color w:val="000000"/>
          <w:sz w:val="28"/>
          <w:szCs w:val="22"/>
        </w:rPr>
        <w:t xml:space="preserve"> — алгоритм нахождения заданного значения произвольной функции на некотором отрезке. Данный алгоритм является простейшим алгоритмом поиска и в отличие, например, от 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14:paraId="51ECD8E3" w14:textId="31B00E6D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Алгоритм линейного поиска:</w:t>
      </w:r>
    </w:p>
    <w:p w14:paraId="064960DF" w14:textId="0D0ECBFF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1. Полагаем, что значение переменной цикла i=0.</w:t>
      </w:r>
    </w:p>
    <w:p w14:paraId="48160DC6" w14:textId="7F4A2014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2. Если значение элемента массива x[i] равно значению ключа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39F71136" w14:textId="06BCCFBD" w:rsidR="00055510" w:rsidRPr="004D3EED" w:rsidRDefault="000739EB" w:rsidP="004D3EED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3. Если </w:t>
      </w:r>
      <w:proofErr w:type="gramStart"/>
      <w:r w:rsidRPr="00EF2AEE">
        <w:rPr>
          <w:color w:val="000000"/>
          <w:sz w:val="28"/>
          <w:szCs w:val="22"/>
        </w:rPr>
        <w:t>i&lt;</w:t>
      </w:r>
      <w:proofErr w:type="gramEnd"/>
      <w:r w:rsidRPr="00EF2AEE">
        <w:rPr>
          <w:color w:val="000000"/>
          <w:sz w:val="28"/>
          <w:szCs w:val="22"/>
        </w:rPr>
        <w:t>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5A1A0DD8" w14:textId="6F8CFDB3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3EED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D3EED">
        <w:rPr>
          <w:rFonts w:ascii="Consolas" w:hAnsi="Consolas"/>
          <w:color w:val="FFC66D"/>
          <w:lang w:val="en-US"/>
        </w:rPr>
        <w:t>line_</w:t>
      </w:r>
      <w:proofErr w:type="gramStart"/>
      <w:r w:rsidRPr="004D3EED">
        <w:rPr>
          <w:rFonts w:ascii="Consolas" w:hAnsi="Consolas"/>
          <w:color w:val="FFC66D"/>
          <w:lang w:val="en-US"/>
        </w:rPr>
        <w:t>search</w:t>
      </w:r>
      <w:proofErr w:type="spellEnd"/>
      <w:r w:rsidRPr="004D3EED">
        <w:rPr>
          <w:rFonts w:ascii="Consolas" w:hAnsi="Consolas"/>
          <w:color w:val="A9B7C6"/>
          <w:lang w:val="en-US"/>
        </w:rPr>
        <w:t>(</w:t>
      </w:r>
      <w:proofErr w:type="gramEnd"/>
      <w:r w:rsidRPr="004D3EED">
        <w:rPr>
          <w:rFonts w:ascii="Consolas" w:hAnsi="Consolas"/>
          <w:color w:val="A9B7C6"/>
          <w:lang w:val="en-US"/>
        </w:rPr>
        <w:t>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</w:t>
      </w:r>
      <w:r w:rsidRPr="004D3EED">
        <w:rPr>
          <w:rFonts w:ascii="Consolas" w:hAnsi="Consolas"/>
          <w:color w:val="CC7832"/>
          <w:lang w:val="en-US"/>
        </w:rPr>
        <w:t xml:space="preserve">in </w:t>
      </w:r>
      <w:r w:rsidRPr="004D3EED">
        <w:rPr>
          <w:rFonts w:ascii="Consolas" w:hAnsi="Consolas"/>
          <w:color w:val="A9B7C6"/>
          <w:lang w:val="en-US"/>
        </w:rPr>
        <w:t>range(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>(array)):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>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</w:p>
    <w:p w14:paraId="2917CAAA" w14:textId="00107D56" w:rsidR="003006F1" w:rsidRPr="0041090B" w:rsidRDefault="003006F1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  <w:lang w:val="en-US"/>
        </w:rPr>
      </w:pPr>
    </w:p>
    <w:p w14:paraId="5FAB259D" w14:textId="6B7227F2" w:rsidR="00055510" w:rsidRPr="00055510" w:rsidRDefault="00055510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Линейный поиск</w:t>
      </w:r>
    </w:p>
    <w:p w14:paraId="1A5412A8" w14:textId="0591B6ED" w:rsidR="00055510" w:rsidRPr="00503F4F" w:rsidRDefault="0005551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14:paraId="5C5B07B6" w14:textId="5B2DF2ED" w:rsidR="000739EB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При наличии в массиве нескольких элементов со значением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 xml:space="preserve"> данный алгоритм находит только первый из них (с наименьшим индексом).</w:t>
      </w:r>
    </w:p>
    <w:p w14:paraId="4B1AD84A" w14:textId="21ACD9AC" w:rsidR="006313A0" w:rsidRDefault="006313A0" w:rsidP="006313A0">
      <w:pPr>
        <w:spacing w:line="360" w:lineRule="auto"/>
        <w:ind w:right="301" w:firstLine="607"/>
        <w:rPr>
          <w:color w:val="000000"/>
          <w:sz w:val="28"/>
          <w:szCs w:val="22"/>
        </w:rPr>
      </w:pPr>
    </w:p>
    <w:p w14:paraId="3FCFAAC3" w14:textId="1FDBEF55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65CA364" w14:textId="191C2D4F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BD5196F" w14:textId="532569C2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6CF0E46" w14:textId="29C7F11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CA3D872" w14:textId="3DB0062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E42C02D" w14:textId="15735D5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D0EEF3" wp14:editId="05D16260">
            <wp:simplePos x="0" y="0"/>
            <wp:positionH relativeFrom="margin">
              <wp:align>center</wp:align>
            </wp:positionH>
            <wp:positionV relativeFrom="paragraph">
              <wp:posOffset>-4793</wp:posOffset>
            </wp:positionV>
            <wp:extent cx="3856008" cy="2894833"/>
            <wp:effectExtent l="0" t="0" r="0" b="127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28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C7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969B498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A16AA24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14CA05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79F73B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29E576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39387FB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6D8B38C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7161113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3C636184" w14:textId="3499DF7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линейного поиска</w:t>
      </w:r>
    </w:p>
    <w:p w14:paraId="0E1DCE3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239C38AF" w14:textId="789B4FC3" w:rsidR="0041090B" w:rsidRPr="00EF2AEE" w:rsidRDefault="0041090B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CE6F033" wp14:editId="62BCF0D8">
            <wp:extent cx="4702260" cy="47704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09" cy="48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0008" w14:textId="77777777" w:rsidR="0041090B" w:rsidRDefault="0041090B" w:rsidP="0041090B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</w:p>
    <w:p w14:paraId="1B521BEB" w14:textId="243BB50D" w:rsidR="0041090B" w:rsidRPr="006313A0" w:rsidRDefault="0041090B" w:rsidP="006313A0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 Диаграмма деятельности линейного поиска</w:t>
      </w:r>
    </w:p>
    <w:p w14:paraId="4E38395A" w14:textId="10F82939" w:rsidR="00EF2AEE" w:rsidRDefault="00EF2AEE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b/>
          <w:bCs/>
          <w:color w:val="000000"/>
          <w:sz w:val="28"/>
          <w:szCs w:val="22"/>
        </w:rPr>
        <w:lastRenderedPageBreak/>
        <w:t>Двоичный (бинарный) поиск</w:t>
      </w:r>
      <w:r w:rsidRPr="00EF2AEE">
        <w:rPr>
          <w:color w:val="000000"/>
          <w:sz w:val="28"/>
          <w:szCs w:val="22"/>
        </w:rPr>
        <w:t xml:space="preserve"> — классический алгоритм поиска элемента в отсортированном массиве (векторе). Используется в информатике, вычислительной математике и математическом программировании.</w:t>
      </w:r>
      <w:r w:rsidRPr="00EF2AEE">
        <w:rPr>
          <w:color w:val="000000"/>
          <w:sz w:val="28"/>
          <w:szCs w:val="22"/>
        </w:rPr>
        <w:br/>
        <w:t xml:space="preserve">Частным случаем двоичного поиска является метод </w:t>
      </w:r>
      <w:proofErr w:type="spellStart"/>
      <w:r w:rsidRPr="00EF2AEE">
        <w:rPr>
          <w:color w:val="000000"/>
          <w:sz w:val="28"/>
          <w:szCs w:val="22"/>
        </w:rPr>
        <w:t>бисекции</w:t>
      </w:r>
      <w:proofErr w:type="spellEnd"/>
      <w:r w:rsidRPr="00EF2AEE">
        <w:rPr>
          <w:color w:val="000000"/>
          <w:sz w:val="28"/>
          <w:szCs w:val="22"/>
        </w:rPr>
        <w:t>, который применяется для поиска корней заданной непрерывной функции на заданном отрезке. Если у нас есть массив, содержащий упорядоченную последовательность данных, то очень эффективен двоичный поиск.</w:t>
      </w:r>
      <w:r w:rsidRPr="00EF2AEE">
        <w:rPr>
          <w:color w:val="000000"/>
          <w:sz w:val="28"/>
          <w:szCs w:val="22"/>
        </w:rPr>
        <w:br/>
        <w:t xml:space="preserve">Бинарный поиск позволяет найти данный элемент в отсортированном массиве или определить, что он не встречается в данном массиве за </w:t>
      </w:r>
      <w:proofErr w:type="gramStart"/>
      <w:r w:rsidRPr="00EF2AEE">
        <w:rPr>
          <w:color w:val="000000"/>
          <w:sz w:val="28"/>
          <w:szCs w:val="22"/>
        </w:rPr>
        <w:t>O(</w:t>
      </w:r>
      <w:proofErr w:type="spellStart"/>
      <w:proofErr w:type="gramEnd"/>
      <w:r w:rsidRPr="00EF2AEE">
        <w:rPr>
          <w:color w:val="000000"/>
          <w:sz w:val="28"/>
          <w:szCs w:val="22"/>
        </w:rPr>
        <w:t>log</w:t>
      </w:r>
      <w:proofErr w:type="spellEnd"/>
      <w:r w:rsidRPr="00EF2AEE">
        <w:rPr>
          <w:color w:val="000000"/>
          <w:sz w:val="28"/>
          <w:szCs w:val="22"/>
        </w:rPr>
        <w:t> n) действий, где n - количество элементов в массиве.</w:t>
      </w:r>
    </w:p>
    <w:p w14:paraId="5AAD67F4" w14:textId="67A9A353" w:rsidR="00EF2AEE" w:rsidRDefault="00954D0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Алгоритм бинарного поиска:</w:t>
      </w:r>
    </w:p>
    <w:p w14:paraId="71EB9299" w14:textId="69E3B1ED" w:rsidR="00954D00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Определение значения элемента в середине структуры данных. Полученное значение сравнивается с ключом.</w:t>
      </w:r>
    </w:p>
    <w:p w14:paraId="5F2DCCBA" w14:textId="70A0F691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Если ключ меньше значения середины, то поиск осуществляется в первой половине элементов, иначе – во второй.</w:t>
      </w:r>
    </w:p>
    <w:p w14:paraId="6A2004A5" w14:textId="1B623F3C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23209CF7" w14:textId="129ECBAF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Процесс продолжается до тех пор, пока не будет найден элемент со значением ключа или не станет пустым интервал поиска.</w:t>
      </w:r>
    </w:p>
    <w:p w14:paraId="0620CE21" w14:textId="27CEFACC" w:rsidR="00055510" w:rsidRDefault="0005551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A782BF7" w14:textId="7F3B83FC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4351E9" w14:textId="16AA18C3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849E66" w14:textId="78BD7350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FDB01D" w14:textId="1D59F951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FBE556B" w14:textId="63DFBE2A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98F385D" w14:textId="2671F8D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650F26" w14:textId="29030EFB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562757E" w14:textId="5D425975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6ED2EA" w14:textId="179E4D0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FEB0BC" w14:textId="77777777" w:rsidR="006313A0" w:rsidRPr="0005551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E71A31" w14:textId="77777777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3EED">
        <w:rPr>
          <w:rFonts w:ascii="Consolas" w:hAnsi="Consolas"/>
          <w:color w:val="CC7832"/>
          <w:lang w:val="en-US"/>
        </w:rPr>
        <w:lastRenderedPageBreak/>
        <w:t xml:space="preserve">def </w:t>
      </w:r>
      <w:proofErr w:type="spellStart"/>
      <w:r w:rsidRPr="004D3EED">
        <w:rPr>
          <w:rFonts w:ascii="Consolas" w:hAnsi="Consolas"/>
          <w:color w:val="FFC66D"/>
          <w:lang w:val="en-US"/>
        </w:rPr>
        <w:t>binar_search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br/>
        <w:t xml:space="preserve">    value = key</w:t>
      </w:r>
      <w:r w:rsidRPr="004D3EED">
        <w:rPr>
          <w:rFonts w:ascii="Consolas" w:hAnsi="Consolas"/>
          <w:color w:val="A9B7C6"/>
          <w:lang w:val="en-US"/>
        </w:rPr>
        <w:br/>
        <w:t xml:space="preserve">    a = array</w:t>
      </w:r>
      <w:r w:rsidRPr="004D3EED">
        <w:rPr>
          <w:rFonts w:ascii="Consolas" w:hAnsi="Consolas"/>
          <w:color w:val="A9B7C6"/>
          <w:lang w:val="en-US"/>
        </w:rPr>
        <w:br/>
      </w:r>
      <w:r w:rsidRPr="004D3EED">
        <w:rPr>
          <w:rFonts w:ascii="Consolas" w:hAnsi="Consolas"/>
          <w:color w:val="A9B7C6"/>
          <w:lang w:val="en-US"/>
        </w:rPr>
        <w:br/>
        <w:t xml:space="preserve">    mid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(a) // </w:t>
      </w:r>
      <w:r w:rsidRPr="004D3EED">
        <w:rPr>
          <w:rFonts w:ascii="Consolas" w:hAnsi="Consolas"/>
          <w:color w:val="6897BB"/>
          <w:lang w:val="en-US"/>
        </w:rPr>
        <w:t>2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low = </w:t>
      </w:r>
      <w:r w:rsidRPr="004D3EED">
        <w:rPr>
          <w:rFonts w:ascii="Consolas" w:hAnsi="Consolas"/>
          <w:color w:val="6897BB"/>
          <w:lang w:val="en-US"/>
        </w:rPr>
        <w:t>0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high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(a)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 xml:space="preserve">a[mid] != value </w:t>
      </w:r>
      <w:r w:rsidRPr="004D3EED">
        <w:rPr>
          <w:rFonts w:ascii="Consolas" w:hAnsi="Consolas"/>
          <w:color w:val="CC7832"/>
          <w:lang w:val="en-US"/>
        </w:rPr>
        <w:t xml:space="preserve">and </w:t>
      </w:r>
      <w:r w:rsidRPr="004D3EED">
        <w:rPr>
          <w:rFonts w:ascii="Consolas" w:hAnsi="Consolas"/>
          <w:color w:val="A9B7C6"/>
          <w:lang w:val="en-US"/>
        </w:rPr>
        <w:t>low &lt;= high: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value &gt; a[mid]:</w:t>
      </w:r>
      <w:r w:rsidRPr="004D3EED">
        <w:rPr>
          <w:rFonts w:ascii="Consolas" w:hAnsi="Consolas"/>
          <w:color w:val="A9B7C6"/>
          <w:lang w:val="en-US"/>
        </w:rPr>
        <w:br/>
        <w:t xml:space="preserve">            low = mid +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    high = mid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    </w:t>
      </w:r>
      <w:r w:rsidRPr="004D3EED">
        <w:rPr>
          <w:rFonts w:ascii="Consolas" w:hAnsi="Consolas"/>
          <w:color w:val="A9B7C6"/>
          <w:lang w:val="en-US"/>
        </w:rPr>
        <w:t xml:space="preserve">mid = (low + high) // </w:t>
      </w:r>
      <w:r w:rsidRPr="004D3EED">
        <w:rPr>
          <w:rFonts w:ascii="Consolas" w:hAnsi="Consolas"/>
          <w:color w:val="6897BB"/>
          <w:lang w:val="en-US"/>
        </w:rPr>
        <w:t>2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low &gt; high: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-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mid</w:t>
      </w:r>
    </w:p>
    <w:p w14:paraId="4E50DFE9" w14:textId="77777777" w:rsidR="003006F1" w:rsidRPr="0041090B" w:rsidRDefault="003006F1" w:rsidP="004D3EED">
      <w:pPr>
        <w:spacing w:line="360" w:lineRule="auto"/>
        <w:ind w:right="301"/>
        <w:rPr>
          <w:color w:val="000000"/>
          <w:sz w:val="28"/>
          <w:szCs w:val="22"/>
          <w:lang w:val="en-US"/>
        </w:rPr>
      </w:pPr>
    </w:p>
    <w:p w14:paraId="2146A7D0" w14:textId="341BC12F" w:rsidR="00055510" w:rsidRPr="00055510" w:rsidRDefault="00055510" w:rsidP="0005551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Бинарный поиск</w:t>
      </w:r>
    </w:p>
    <w:p w14:paraId="5F5EB414" w14:textId="5A249282" w:rsidR="00055510" w:rsidRDefault="004307D7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bookmarkStart w:id="0" w:name="_Hlk37853593"/>
      <w:r>
        <w:rPr>
          <w:noProof/>
        </w:rPr>
        <w:drawing>
          <wp:inline distT="0" distB="0" distL="0" distR="0" wp14:anchorId="6F221051" wp14:editId="0E7C85C5">
            <wp:extent cx="5078871" cy="38128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4" cy="38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6B0E" w14:textId="10CBDAB3" w:rsidR="004307D7" w:rsidRPr="004307D7" w:rsidRDefault="004307D7" w:rsidP="004307D7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бинарного поиска</w:t>
      </w:r>
    </w:p>
    <w:p w14:paraId="1CFC10BA" w14:textId="117FEC5E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3929F017" wp14:editId="5E028989">
            <wp:extent cx="5535112" cy="5381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64" cy="53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CC8E" w14:textId="4BA852A1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1376CBAC" w14:textId="2C0C2378" w:rsidR="0041090B" w:rsidRPr="0041090B" w:rsidRDefault="0041090B" w:rsidP="0041090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бинарного поиска</w:t>
      </w:r>
    </w:p>
    <w:p w14:paraId="22A7401D" w14:textId="77777777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2006FB3C" w14:textId="4F704F83" w:rsidR="00EB3F1E" w:rsidRPr="00EB3F1E" w:rsidRDefault="00EB3F1E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 w:rsidRPr="00EB3F1E">
        <w:rPr>
          <w:b/>
          <w:bCs/>
          <w:color w:val="000000"/>
          <w:sz w:val="28"/>
          <w:szCs w:val="22"/>
        </w:rPr>
        <w:t>Интерполяционный поиск</w:t>
      </w:r>
      <w:bookmarkEnd w:id="0"/>
    </w:p>
    <w:p w14:paraId="2393F83C" w14:textId="78534D05" w:rsidR="00055510" w:rsidRDefault="00EB3F1E" w:rsidP="0041090B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EB3F1E">
        <w:rPr>
          <w:color w:val="000000"/>
          <w:sz w:val="28"/>
          <w:szCs w:val="22"/>
        </w:rPr>
        <w:t xml:space="preserve">Этот алгоритм поиска работает на месте измерения требуемого значения. Для правильной работы этого алгоритма сбор данных должен быть отсортированным и равномерно распределенным. Первоначально позиция зонда – это позиция самого среднего элемента коллекции. Если совпадение происходит, то возвращается индекс элемента. Если средний элемент больше, чем элемент, то позиция зонда снова вычисляется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справа от среднего элемента. В противном случае элемент ищется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слева от среднего элемента. Этот </w:t>
      </w:r>
      <w:r w:rsidRPr="00EB3F1E">
        <w:rPr>
          <w:color w:val="000000"/>
          <w:sz w:val="28"/>
          <w:szCs w:val="22"/>
        </w:rPr>
        <w:lastRenderedPageBreak/>
        <w:t xml:space="preserve">процесс продолжается и для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, пока размер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 не уменьшится до нуля. </w:t>
      </w:r>
    </w:p>
    <w:p w14:paraId="5300EB9B" w14:textId="2169FF63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3EED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D3EED">
        <w:rPr>
          <w:rFonts w:ascii="Consolas" w:hAnsi="Consolas"/>
          <w:color w:val="FFC66D"/>
          <w:lang w:val="en-US"/>
        </w:rPr>
        <w:t>inter_search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minimum = </w:t>
      </w:r>
      <w:r w:rsidRPr="004D3EED">
        <w:rPr>
          <w:rFonts w:ascii="Consolas" w:hAnsi="Consolas"/>
          <w:color w:val="6897BB"/>
          <w:lang w:val="en-US"/>
        </w:rPr>
        <w:t>0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maximum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(array)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ret = </w:t>
      </w:r>
      <w:r w:rsidRPr="004D3EED">
        <w:rPr>
          <w:rFonts w:ascii="Consolas" w:hAnsi="Consolas"/>
          <w:color w:val="6897BB"/>
          <w:lang w:val="en-US"/>
        </w:rPr>
        <w:t>0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>array[minimum] &lt; key &lt; array[maximum]:</w:t>
      </w:r>
      <w:r w:rsidRPr="004D3EED">
        <w:rPr>
          <w:rFonts w:ascii="Consolas" w:hAnsi="Consolas"/>
          <w:color w:val="A9B7C6"/>
          <w:lang w:val="en-US"/>
        </w:rPr>
        <w:br/>
        <w:t xml:space="preserve">        mid = int(minimum + (maximum - minimum) * (key - array[minimum]) / (array[maximum] - array[minimum]))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array[mid]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    ret = mid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r w:rsidRPr="004D3EED">
        <w:rPr>
          <w:rFonts w:ascii="Consolas" w:hAnsi="Consolas"/>
          <w:color w:val="CC7832"/>
          <w:lang w:val="en-US"/>
        </w:rPr>
        <w:t>break</w:t>
      </w:r>
      <w:r w:rsidRPr="004D3E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CC7832"/>
          <w:lang w:val="en-US"/>
        </w:rPr>
        <w:t>elif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r w:rsidRPr="004D3EED">
        <w:rPr>
          <w:rFonts w:ascii="Consolas" w:hAnsi="Consolas"/>
          <w:color w:val="A9B7C6"/>
          <w:lang w:val="en-US"/>
        </w:rPr>
        <w:t>array[mid] &gt; key:</w:t>
      </w:r>
      <w:r w:rsidRPr="004D3EED">
        <w:rPr>
          <w:rFonts w:ascii="Consolas" w:hAnsi="Consolas"/>
          <w:color w:val="A9B7C6"/>
          <w:lang w:val="en-US"/>
        </w:rPr>
        <w:br/>
        <w:t xml:space="preserve">            maximum = mid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    minimum = mid +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array[minimum]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ret = minimum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array[maximum]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ret = maximum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 xml:space="preserve">ret &gt; </w:t>
      </w:r>
      <w:r w:rsidRPr="004D3EED">
        <w:rPr>
          <w:rFonts w:ascii="Consolas" w:hAnsi="Consolas"/>
          <w:color w:val="6897BB"/>
          <w:lang w:val="en-US"/>
        </w:rPr>
        <w:t xml:space="preserve">0 </w:t>
      </w:r>
      <w:r w:rsidRPr="004D3EED">
        <w:rPr>
          <w:rFonts w:ascii="Consolas" w:hAnsi="Consolas"/>
          <w:color w:val="CC7832"/>
          <w:lang w:val="en-US"/>
        </w:rPr>
        <w:t xml:space="preserve">and </w:t>
      </w:r>
      <w:r w:rsidRPr="004D3EED">
        <w:rPr>
          <w:rFonts w:ascii="Consolas" w:hAnsi="Consolas"/>
          <w:color w:val="A9B7C6"/>
          <w:lang w:val="en-US"/>
        </w:rPr>
        <w:t xml:space="preserve">array[ret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ret -=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array[ret]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ret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-</w:t>
      </w:r>
      <w:r w:rsidRPr="004D3EED">
        <w:rPr>
          <w:rFonts w:ascii="Consolas" w:hAnsi="Consolas"/>
          <w:color w:val="6897BB"/>
          <w:lang w:val="en-US"/>
        </w:rPr>
        <w:t>1</w:t>
      </w:r>
    </w:p>
    <w:p w14:paraId="54B514A3" w14:textId="1B383309" w:rsidR="004D3EED" w:rsidRPr="004D3EED" w:rsidRDefault="004D3EED" w:rsidP="004D3EED">
      <w:pPr>
        <w:spacing w:line="360" w:lineRule="auto"/>
        <w:ind w:right="301" w:firstLine="709"/>
        <w:rPr>
          <w:color w:val="000000"/>
          <w:sz w:val="28"/>
          <w:szCs w:val="22"/>
          <w:lang w:val="en-US"/>
        </w:rPr>
      </w:pPr>
    </w:p>
    <w:p w14:paraId="0145949F" w14:textId="197279E9" w:rsidR="00055510" w:rsidRPr="00055510" w:rsidRDefault="00055510" w:rsidP="00055510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503F4F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Интерполяционный поиск</w:t>
      </w:r>
    </w:p>
    <w:p w14:paraId="6309119F" w14:textId="560A90AC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31417F" wp14:editId="6E5CFD5C">
            <wp:simplePos x="0" y="0"/>
            <wp:positionH relativeFrom="page">
              <wp:align>center</wp:align>
            </wp:positionH>
            <wp:positionV relativeFrom="paragraph">
              <wp:posOffset>11766</wp:posOffset>
            </wp:positionV>
            <wp:extent cx="4459857" cy="3348161"/>
            <wp:effectExtent l="0" t="0" r="0" b="508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7" cy="3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6E3FC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313B4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DBFCA2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718A49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6230DB6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3601677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44804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56B1B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21D9E3A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C325A28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47E73A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1960C8DB" w14:textId="6C1503B0" w:rsidR="00055510" w:rsidRP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интерполяционного поиска</w:t>
      </w:r>
    </w:p>
    <w:p w14:paraId="2DED494D" w14:textId="5583E1BA" w:rsidR="00503F4F" w:rsidRDefault="00503F4F" w:rsidP="00055510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13F2405" wp14:editId="0C3AD978">
            <wp:extent cx="6245525" cy="54530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48" cy="54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A510" w14:textId="77777777" w:rsid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548BA79" w14:textId="6BA1857B" w:rsidR="00503F4F" w:rsidRP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307D7">
        <w:rPr>
          <w:color w:val="000000"/>
          <w:sz w:val="28"/>
          <w:szCs w:val="22"/>
        </w:rPr>
        <w:t>6</w:t>
      </w:r>
      <w:r>
        <w:rPr>
          <w:color w:val="000000"/>
          <w:sz w:val="28"/>
          <w:szCs w:val="22"/>
        </w:rPr>
        <w:t xml:space="preserve"> Диаграмма деятельности интерполяционного поиска</w:t>
      </w:r>
    </w:p>
    <w:p w14:paraId="48556E34" w14:textId="77777777" w:rsidR="00503F4F" w:rsidRDefault="00503F4F" w:rsidP="003006F1">
      <w:pPr>
        <w:spacing w:line="360" w:lineRule="auto"/>
        <w:ind w:right="301"/>
        <w:rPr>
          <w:b/>
          <w:bCs/>
          <w:color w:val="000000"/>
          <w:sz w:val="28"/>
          <w:szCs w:val="22"/>
        </w:rPr>
      </w:pPr>
    </w:p>
    <w:p w14:paraId="1A26B0D9" w14:textId="77777777" w:rsid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b/>
          <w:bCs/>
          <w:color w:val="000000"/>
          <w:sz w:val="28"/>
          <w:szCs w:val="22"/>
        </w:rPr>
        <w:t>Поиск</w:t>
      </w:r>
      <w:r w:rsidR="00055510">
        <w:rPr>
          <w:b/>
          <w:bCs/>
          <w:color w:val="000000"/>
          <w:sz w:val="28"/>
          <w:szCs w:val="22"/>
        </w:rPr>
        <w:t xml:space="preserve"> </w:t>
      </w:r>
      <w:r w:rsidRPr="00394DC4">
        <w:rPr>
          <w:b/>
          <w:bCs/>
          <w:color w:val="000000"/>
          <w:sz w:val="28"/>
          <w:szCs w:val="22"/>
        </w:rPr>
        <w:t>Фибоначчи</w:t>
      </w:r>
    </w:p>
    <w:p w14:paraId="1805C52E" w14:textId="595B411C" w:rsidR="00394DC4" w:rsidRP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Пусть искомый элемент будет х.</w:t>
      </w:r>
      <w:r>
        <w:rPr>
          <w:color w:val="000000"/>
          <w:sz w:val="28"/>
          <w:szCs w:val="22"/>
        </w:rPr>
        <w:t xml:space="preserve"> </w:t>
      </w:r>
      <w:r w:rsidRPr="00394DC4">
        <w:rPr>
          <w:color w:val="000000"/>
          <w:sz w:val="28"/>
          <w:szCs w:val="22"/>
        </w:rPr>
        <w:t xml:space="preserve">Идея состоит в том, чтобы сначала найти наименьшее число Фибоначчи, которое больше или равно длине данного массива. Пусть найденное число Фибоначчи будет </w:t>
      </w:r>
      <w:proofErr w:type="spellStart"/>
      <w:r w:rsidRPr="00394DC4">
        <w:rPr>
          <w:color w:val="000000"/>
          <w:sz w:val="28"/>
          <w:szCs w:val="22"/>
        </w:rPr>
        <w:t>fib</w:t>
      </w:r>
      <w:proofErr w:type="spellEnd"/>
      <w:r w:rsidRPr="00394DC4">
        <w:rPr>
          <w:color w:val="000000"/>
          <w:sz w:val="28"/>
          <w:szCs w:val="22"/>
        </w:rPr>
        <w:t xml:space="preserve"> (m-е число Фибоначчи). Мы используем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в качестве индекса (если это действительный индекс). Пусть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будет i, мы сравним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[i] с x, если x одно и то же, мы вернем i. Иначе, если x больше,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после i, иначе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до i.</w:t>
      </w:r>
    </w:p>
    <w:p w14:paraId="306A41FD" w14:textId="77777777" w:rsidR="00394DC4" w:rsidRPr="00394DC4" w:rsidRDefault="00394DC4" w:rsidP="004D3EED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lastRenderedPageBreak/>
        <w:t>Ниже приведен полный алгоритм</w:t>
      </w:r>
      <w:r w:rsidRPr="00394DC4">
        <w:rPr>
          <w:color w:val="000000"/>
          <w:sz w:val="28"/>
          <w:szCs w:val="22"/>
        </w:rPr>
        <w:br/>
        <w:t xml:space="preserve">Пусть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</w:t>
      </w:r>
      <w:proofErr w:type="gramStart"/>
      <w:r w:rsidRPr="00394DC4">
        <w:rPr>
          <w:color w:val="000000"/>
          <w:sz w:val="28"/>
          <w:szCs w:val="22"/>
        </w:rPr>
        <w:t>0..</w:t>
      </w:r>
      <w:proofErr w:type="gramEnd"/>
      <w:r w:rsidRPr="00394DC4">
        <w:rPr>
          <w:color w:val="000000"/>
          <w:sz w:val="28"/>
          <w:szCs w:val="22"/>
        </w:rPr>
        <w:t>n-1] будет входным массивом, а элемент для поиска будет x.</w:t>
      </w:r>
    </w:p>
    <w:p w14:paraId="77725D4D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Найдите наименьшее число Фибоначчи, большее или равное n. Пусть это число будет </w:t>
      </w:r>
      <w:proofErr w:type="spellStart"/>
      <w:r w:rsidRPr="00394DC4">
        <w:rPr>
          <w:color w:val="000000"/>
          <w:sz w:val="28"/>
          <w:szCs w:val="22"/>
        </w:rPr>
        <w:t>fibM</w:t>
      </w:r>
      <w:proofErr w:type="spellEnd"/>
      <w:r w:rsidRPr="00394DC4">
        <w:rPr>
          <w:color w:val="000000"/>
          <w:sz w:val="28"/>
          <w:szCs w:val="22"/>
        </w:rPr>
        <w:t xml:space="preserve"> [m-е число Фибоначчи]. Пусть два предшествующих ему числа Фибоначчи — это fibMm1 [(m-1)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 и fibMm2 [(m-2)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Фибоначчи].</w:t>
      </w:r>
    </w:p>
    <w:p w14:paraId="79723D5E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В то время как массив имеет элементы для проверки:</w:t>
      </w:r>
    </w:p>
    <w:p w14:paraId="2EA93CA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Сравните x с последним элементом диапазона, охватываемого fibMm2</w:t>
      </w:r>
    </w:p>
    <w:p w14:paraId="2D88B619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х совпадает, вернуть индекс</w:t>
      </w:r>
    </w:p>
    <w:p w14:paraId="70BEB85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proofErr w:type="gramStart"/>
      <w:r w:rsidRPr="00394DC4">
        <w:rPr>
          <w:color w:val="000000"/>
          <w:sz w:val="28"/>
          <w:szCs w:val="22"/>
        </w:rPr>
        <w:t>Иначе</w:t>
      </w:r>
      <w:proofErr w:type="gramEnd"/>
      <w:r w:rsidRPr="00394DC4">
        <w:rPr>
          <w:color w:val="000000"/>
          <w:sz w:val="28"/>
          <w:szCs w:val="22"/>
        </w:rPr>
        <w:t xml:space="preserve"> Если x меньше, чем элемент, переместите три переменные Фибоначчи на две Фибоначчи вниз, что указывает на удаление приблизительно двух третей оставшегося массива.</w:t>
      </w:r>
    </w:p>
    <w:p w14:paraId="5FB2EAF3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x больше элемента, переместите три переменные Фибоначчи на одну Фибоначчи вниз. Сброс смещения до индекса. Вместе они указывают на устранение приблизительно первой трети оставшегося массива.</w:t>
      </w:r>
    </w:p>
    <w:p w14:paraId="0028DB25" w14:textId="63270143" w:rsidR="00055510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Поскольку для сравнения может остаться один элемент, проверьте, не равняется ли fibMm1 1. Если да, сравните x с этим оставшимся элементом. Если совпадают, верните индекс.</w:t>
      </w:r>
    </w:p>
    <w:p w14:paraId="6A68436D" w14:textId="3CEF8F8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D6118B6" w14:textId="20FDD795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5444453" w14:textId="66FDEBC8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64B4A5F" w14:textId="0170FBE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67B8049" w14:textId="2AF56E6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4992A5B" w14:textId="22FA9CBB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35B8A34" w14:textId="69D19F5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D9C9A2" w14:textId="23191236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3DC6A9A" w14:textId="09F2464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7ECB57" w14:textId="514B8F43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AC3E231" w14:textId="27C95E6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33643EA" w14:textId="7777777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30C7B4" w14:textId="77777777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3EED">
        <w:rPr>
          <w:rFonts w:ascii="Consolas" w:hAnsi="Consolas"/>
          <w:color w:val="CC7832"/>
          <w:lang w:val="en-US"/>
        </w:rPr>
        <w:lastRenderedPageBreak/>
        <w:t xml:space="preserve">def </w:t>
      </w:r>
      <w:proofErr w:type="spellStart"/>
      <w:r w:rsidRPr="004D3EED">
        <w:rPr>
          <w:rFonts w:ascii="Consolas" w:hAnsi="Consolas"/>
          <w:color w:val="FFC66D"/>
          <w:lang w:val="en-US"/>
        </w:rPr>
        <w:t>fib_search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x = key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array</w:t>
      </w:r>
      <w:r w:rsidRPr="004D3EED">
        <w:rPr>
          <w:rFonts w:ascii="Consolas" w:hAnsi="Consolas"/>
          <w:color w:val="A9B7C6"/>
          <w:lang w:val="en-US"/>
        </w:rPr>
        <w:br/>
        <w:t xml:space="preserve">    n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>(array)</w:t>
      </w:r>
      <w:r w:rsidRPr="004D3EED">
        <w:rPr>
          <w:rFonts w:ascii="Consolas" w:hAnsi="Consolas"/>
          <w:color w:val="A9B7C6"/>
          <w:lang w:val="en-US"/>
        </w:rPr>
        <w:br/>
        <w:t xml:space="preserve">    fibMMm2 = </w:t>
      </w:r>
      <w:r w:rsidRPr="004D3EED">
        <w:rPr>
          <w:rFonts w:ascii="Consolas" w:hAnsi="Consolas"/>
          <w:color w:val="6897BB"/>
          <w:lang w:val="en-US"/>
        </w:rPr>
        <w:t xml:space="preserve">0 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fibMMm1 = </w:t>
      </w:r>
      <w:r w:rsidRPr="004D3EED">
        <w:rPr>
          <w:rFonts w:ascii="Consolas" w:hAnsi="Consolas"/>
          <w:color w:val="6897BB"/>
          <w:lang w:val="en-US"/>
        </w:rPr>
        <w:t xml:space="preserve">1 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 + fibMMm1 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&lt; n):</w:t>
      </w:r>
      <w:r w:rsidRPr="004D3EED">
        <w:rPr>
          <w:rFonts w:ascii="Consolas" w:hAnsi="Consolas"/>
          <w:color w:val="A9B7C6"/>
          <w:lang w:val="en-US"/>
        </w:rPr>
        <w:br/>
        <w:t xml:space="preserve">        fibMMm2 =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fibMMm1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 + fibMMm1</w:t>
      </w:r>
      <w:r w:rsidRPr="004D3EED">
        <w:rPr>
          <w:rFonts w:ascii="Consolas" w:hAnsi="Consolas"/>
          <w:color w:val="A9B7C6"/>
          <w:lang w:val="en-US"/>
        </w:rPr>
        <w:br/>
        <w:t xml:space="preserve">    offset = -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;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&gt;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):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min(offset+fibMMm2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n-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)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>[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>] &lt; x):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fibMMm1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fibMMm2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-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    offset =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CC7832"/>
          <w:lang w:val="en-US"/>
        </w:rPr>
        <w:t>elif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>[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>] &gt; x):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</w:t>
      </w:r>
      <w:r w:rsidRPr="004D3EED">
        <w:rPr>
          <w:rFonts w:ascii="Consolas" w:hAnsi="Consolas"/>
          <w:color w:val="A9B7C6"/>
          <w:lang w:val="en-US"/>
        </w:rPr>
        <w:br/>
        <w:t xml:space="preserve">            fibMMm1 = fibMMm1 - fibMMm2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fibMMm2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-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 xml:space="preserve">(fibMMm1 </w:t>
      </w:r>
      <w:r w:rsidRPr="004D3EED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>[offset+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] == x):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offset+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;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-</w:t>
      </w:r>
      <w:r w:rsidRPr="004D3EED">
        <w:rPr>
          <w:rFonts w:ascii="Consolas" w:hAnsi="Consolas"/>
          <w:color w:val="6897BB"/>
          <w:lang w:val="en-US"/>
        </w:rPr>
        <w:t>1</w:t>
      </w:r>
    </w:p>
    <w:p w14:paraId="43E0A08C" w14:textId="77777777" w:rsidR="003006F1" w:rsidRPr="004D3EED" w:rsidRDefault="003006F1" w:rsidP="00055510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41B9B451" w14:textId="66E8349D" w:rsidR="004307D7" w:rsidRDefault="00055510" w:rsidP="004307D7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1090B">
        <w:rPr>
          <w:color w:val="000000"/>
          <w:sz w:val="28"/>
          <w:szCs w:val="22"/>
        </w:rPr>
        <w:t>7</w:t>
      </w:r>
      <w:r>
        <w:rPr>
          <w:color w:val="000000"/>
          <w:sz w:val="28"/>
          <w:szCs w:val="22"/>
        </w:rPr>
        <w:t xml:space="preserve"> Поиск Фибоначчи.</w:t>
      </w:r>
    </w:p>
    <w:p w14:paraId="4A51AB41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976F6A8" w14:textId="339143F1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523F0BF" wp14:editId="08C42187">
            <wp:extent cx="4485736" cy="2893979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67" cy="29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D3D9" w14:textId="3A23C630" w:rsidR="003006F1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8 График поиска Фибоначчи</w:t>
      </w:r>
    </w:p>
    <w:p w14:paraId="29EF796D" w14:textId="77777777" w:rsidR="004307D7" w:rsidRDefault="004307D7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C171583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845F93F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51A7EC95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81101D0" wp14:editId="49475C2C">
            <wp:extent cx="5589905" cy="76860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AD36" w14:textId="77777777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D095683" w14:textId="1A0E7B4B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9 Диаграмма деятельности поиска Фибоначчи</w:t>
      </w:r>
    </w:p>
    <w:p w14:paraId="565BC7D8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C5F7897" w14:textId="2E3585D3" w:rsidR="00EB3F1E" w:rsidRPr="00EB3F1E" w:rsidRDefault="00AC4EDC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Вывод: в ходе выполнения работы были изучены алгоритмы поиска.</w:t>
      </w:r>
    </w:p>
    <w:p w14:paraId="42F2F1C6" w14:textId="77777777" w:rsidR="002B3760" w:rsidRPr="000739EB" w:rsidRDefault="002B3760" w:rsidP="000E1B21">
      <w:pPr>
        <w:spacing w:line="360" w:lineRule="auto"/>
        <w:jc w:val="both"/>
        <w:rPr>
          <w:rFonts w:eastAsia="Helvetica-Bold"/>
          <w:sz w:val="28"/>
          <w:szCs w:val="28"/>
        </w:rPr>
      </w:pPr>
    </w:p>
    <w:sectPr w:rsidR="002B3760" w:rsidRPr="000739EB" w:rsidSect="00207F1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626FF" w14:textId="77777777" w:rsidR="009269E4" w:rsidRDefault="009269E4">
      <w:r>
        <w:separator/>
      </w:r>
    </w:p>
  </w:endnote>
  <w:endnote w:type="continuationSeparator" w:id="0">
    <w:p w14:paraId="5B3530EF" w14:textId="77777777" w:rsidR="009269E4" w:rsidRDefault="0092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777777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2B3760">
                            <w:rPr>
                              <w:noProof/>
                              <w:szCs w:val="28"/>
                            </w:rPr>
                            <w:t>4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" filled="f" stroked="f">
              <v:textbox inset="0,0,0,0">
                <w:txbxContent>
                  <w:p w14:paraId="6821F500" w14:textId="7777777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2B3760">
                      <w:rPr>
                        <w:noProof/>
                        <w:szCs w:val="28"/>
                      </w:rPr>
                      <w:t>4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1610FAF4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1332D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1</w:t>
                          </w:r>
                        </w:p>
                        <w:p w14:paraId="24782FE5" w14:textId="7246ED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Алгоритмы поиска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1610FAF4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1332D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1</w:t>
                    </w:r>
                  </w:p>
                  <w:p w14:paraId="24782FE5" w14:textId="7246ED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Алгоритмы поиска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200DC4F7" w:rsidR="00000C25" w:rsidRPr="000739EB" w:rsidRDefault="000739EB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r w:rsidRPr="000739EB">
                            <w:rPr>
                              <w:sz w:val="14"/>
                              <w:szCs w:val="18"/>
                            </w:rPr>
                            <w:t xml:space="preserve">Веретельников А. </w:t>
                          </w:r>
                          <w:r>
                            <w:rPr>
                              <w:sz w:val="14"/>
                              <w:szCs w:val="18"/>
                            </w:rPr>
                            <w:t>С.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" stroked="f">
              <v:textbox>
                <w:txbxContent>
                  <w:p w14:paraId="36A03FD9" w14:textId="200DC4F7" w:rsidR="00000C25" w:rsidRPr="000739EB" w:rsidRDefault="000739EB" w:rsidP="00850E2A">
                    <w:pPr>
                      <w:rPr>
                        <w:sz w:val="14"/>
                        <w:szCs w:val="18"/>
                      </w:rPr>
                    </w:pPr>
                    <w:r w:rsidRPr="000739EB">
                      <w:rPr>
                        <w:sz w:val="14"/>
                        <w:szCs w:val="18"/>
                      </w:rPr>
                      <w:t xml:space="preserve">Веретельников А. </w:t>
                    </w:r>
                    <w:r>
                      <w:rPr>
                        <w:sz w:val="14"/>
                        <w:szCs w:val="18"/>
                      </w:rPr>
                      <w:t>С.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9CC1D" w14:textId="77777777" w:rsidR="009269E4" w:rsidRDefault="009269E4">
      <w:r>
        <w:separator/>
      </w:r>
    </w:p>
  </w:footnote>
  <w:footnote w:type="continuationSeparator" w:id="0">
    <w:p w14:paraId="5BC1AFBC" w14:textId="77777777" w:rsidR="009269E4" w:rsidRDefault="00926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F270E"/>
    <w:rsid w:val="00B11E8C"/>
    <w:rsid w:val="00B140C6"/>
    <w:rsid w:val="00B153F9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CC46-C5E2-4EE4-9AC0-DA846563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117</TotalTime>
  <Pages>11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Andrey</cp:lastModifiedBy>
  <cp:revision>9</cp:revision>
  <cp:lastPrinted>2011-10-16T06:50:00Z</cp:lastPrinted>
  <dcterms:created xsi:type="dcterms:W3CDTF">2020-04-15T12:09:00Z</dcterms:created>
  <dcterms:modified xsi:type="dcterms:W3CDTF">2020-04-15T17:33:00Z</dcterms:modified>
</cp:coreProperties>
</file>